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16126" w14:textId="7C2C5FB8" w:rsidR="000A0C14" w:rsidRDefault="000A0C14" w:rsidP="00795002">
      <w:pPr>
        <w:pStyle w:val="ListParagraph"/>
        <w:numPr>
          <w:ilvl w:val="0"/>
          <w:numId w:val="23"/>
        </w:numPr>
        <w:rPr>
          <w:lang w:val="vi-VN"/>
        </w:rPr>
      </w:pPr>
      <w:r>
        <w:t>BOOK:</w:t>
      </w:r>
      <w:r w:rsidR="00795002" w:rsidRPr="00795002">
        <w:rPr>
          <w:lang w:val="vi-VN"/>
        </w:rPr>
        <w:t xml:space="preserve"> </w:t>
      </w:r>
    </w:p>
    <w:p w14:paraId="4D6100EA" w14:textId="739C4C53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BOOK_ID</w:t>
      </w:r>
    </w:p>
    <w:p w14:paraId="4E290B88" w14:textId="07AD6D00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BOOK_NAME</w:t>
      </w:r>
    </w:p>
    <w:p w14:paraId="233B40CA" w14:textId="40443D77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SUPPLIER_ID</w:t>
      </w:r>
    </w:p>
    <w:p w14:paraId="14F6DD18" w14:textId="390E650B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CATEGORY_ID</w:t>
      </w:r>
    </w:p>
    <w:p w14:paraId="784730D5" w14:textId="0F3DAD59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AUTHOR_ID</w:t>
      </w:r>
    </w:p>
    <w:p w14:paraId="4C2FD65F" w14:textId="0EE96E03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OLD_AMOUNT</w:t>
      </w:r>
    </w:p>
    <w:p w14:paraId="2C2E2645" w14:textId="5EB0D546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NEW_AMOUNT</w:t>
      </w:r>
    </w:p>
    <w:p w14:paraId="40F2D6D7" w14:textId="54A895A1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IMAGE</w:t>
      </w:r>
    </w:p>
    <w:p w14:paraId="628124C4" w14:textId="194ACD46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PAGE_NUMBER</w:t>
      </w:r>
    </w:p>
    <w:p w14:paraId="65B1A2B6" w14:textId="4D6114F9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DESCRIPTION</w:t>
      </w:r>
    </w:p>
    <w:p w14:paraId="206E68D4" w14:textId="64C0CBBC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COST_PRICE</w:t>
      </w:r>
    </w:p>
    <w:p w14:paraId="5354DE76" w14:textId="46790847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RETAIL_PRICE</w:t>
      </w:r>
    </w:p>
    <w:p w14:paraId="2C3F5C6B" w14:textId="0DA6D405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DISCOUNT</w:t>
      </w:r>
    </w:p>
    <w:p w14:paraId="54208EF8" w14:textId="1F76869B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RANKING</w:t>
      </w:r>
    </w:p>
    <w:p w14:paraId="21169964" w14:textId="7B38004C" w:rsid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DELETE_AT</w:t>
      </w:r>
    </w:p>
    <w:p w14:paraId="2E706A7B" w14:textId="72295B59" w:rsidR="00795002" w:rsidRPr="00795002" w:rsidRDefault="00795002" w:rsidP="00795002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NOTE</w:t>
      </w:r>
    </w:p>
    <w:p w14:paraId="73060DE5" w14:textId="37A25F3E" w:rsidR="000A0C14" w:rsidRDefault="000A0C14" w:rsidP="00795002">
      <w:pPr>
        <w:pStyle w:val="ListParagraph"/>
        <w:numPr>
          <w:ilvl w:val="0"/>
          <w:numId w:val="23"/>
        </w:numPr>
      </w:pPr>
      <w:r>
        <w:t>CATEGORY</w:t>
      </w:r>
    </w:p>
    <w:p w14:paraId="6B2C9561" w14:textId="5B49836C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CATEGORY_ID</w:t>
      </w:r>
    </w:p>
    <w:p w14:paraId="2E43BE6C" w14:textId="60693A5B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CATEGORY_NAME</w:t>
      </w:r>
    </w:p>
    <w:p w14:paraId="3FF0A394" w14:textId="274C4AB1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DESCRIPTION</w:t>
      </w:r>
    </w:p>
    <w:p w14:paraId="34DA3A6C" w14:textId="0B50B4F9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5B31742F" w14:textId="28879DF0" w:rsid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623A4F11" w14:textId="3CA2EE73" w:rsidR="000A0C14" w:rsidRPr="00795002" w:rsidRDefault="000A0C14" w:rsidP="00795002">
      <w:pPr>
        <w:pStyle w:val="ListParagraph"/>
        <w:numPr>
          <w:ilvl w:val="0"/>
          <w:numId w:val="23"/>
        </w:numPr>
      </w:pPr>
      <w:r>
        <w:t>SUPPLIER</w:t>
      </w:r>
    </w:p>
    <w:p w14:paraId="51A285D9" w14:textId="0B658EB7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SUPPLIER_ID</w:t>
      </w:r>
    </w:p>
    <w:p w14:paraId="5220A6AC" w14:textId="16C71262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CONTACT_NAME</w:t>
      </w:r>
    </w:p>
    <w:p w14:paraId="6E18E728" w14:textId="6BEFF684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ADDRESS</w:t>
      </w:r>
    </w:p>
    <w:p w14:paraId="6FD11B10" w14:textId="60104591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PHONE</w:t>
      </w:r>
    </w:p>
    <w:p w14:paraId="6B49B120" w14:textId="3644A172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EMAIL</w:t>
      </w:r>
    </w:p>
    <w:p w14:paraId="01F2733A" w14:textId="530F33EA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02DA5A4D" w14:textId="3BCF3A99" w:rsid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04F92776" w14:textId="1807D6BA" w:rsidR="000A0C14" w:rsidRDefault="000A0C14" w:rsidP="00795002">
      <w:pPr>
        <w:pStyle w:val="ListParagraph"/>
        <w:numPr>
          <w:ilvl w:val="0"/>
          <w:numId w:val="23"/>
        </w:numPr>
      </w:pPr>
      <w:r>
        <w:t>AUTHOR:</w:t>
      </w:r>
    </w:p>
    <w:p w14:paraId="7FC55A8F" w14:textId="2A9D0011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AUTHOR_ID</w:t>
      </w:r>
    </w:p>
    <w:p w14:paraId="641857DA" w14:textId="35B32DAB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AUTHOR_NAME</w:t>
      </w:r>
    </w:p>
    <w:p w14:paraId="1EE54F1D" w14:textId="5328F363" w:rsidR="000A0C14" w:rsidRDefault="00795002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4CFE845B" w14:textId="650E1140" w:rsidR="000A0C14" w:rsidRDefault="000A0C14" w:rsidP="00795002">
      <w:pPr>
        <w:pStyle w:val="ListParagraph"/>
        <w:numPr>
          <w:ilvl w:val="0"/>
          <w:numId w:val="23"/>
        </w:numPr>
      </w:pPr>
      <w:r>
        <w:t>CUSTOMER:</w:t>
      </w:r>
    </w:p>
    <w:p w14:paraId="67B8C0DB" w14:textId="07369BF0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CUSTOMER_ID</w:t>
      </w:r>
    </w:p>
    <w:p w14:paraId="5508F637" w14:textId="702A5397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IDENTITY_ID</w:t>
      </w:r>
    </w:p>
    <w:p w14:paraId="22D5B853" w14:textId="1AE55F1B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ACCOUNT_ID</w:t>
      </w:r>
    </w:p>
    <w:p w14:paraId="6C7E3EAF" w14:textId="610DEC83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STUDENT_CODE</w:t>
      </w:r>
    </w:p>
    <w:p w14:paraId="6E3735C7" w14:textId="1036153D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lastRenderedPageBreak/>
        <w:t>LAST_NAME</w:t>
      </w:r>
    </w:p>
    <w:p w14:paraId="05D98587" w14:textId="110AFCBB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FIRST_NAME</w:t>
      </w:r>
    </w:p>
    <w:p w14:paraId="6D8E5AB0" w14:textId="4AF0FA1A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EMAIL</w:t>
      </w:r>
    </w:p>
    <w:p w14:paraId="19B7A212" w14:textId="2DE0AB20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PHONE</w:t>
      </w:r>
    </w:p>
    <w:p w14:paraId="1F11ADEA" w14:textId="0328B438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BIRTH_DATE</w:t>
      </w:r>
    </w:p>
    <w:p w14:paraId="4B9680B0" w14:textId="33A29BC6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ADDRESS</w:t>
      </w:r>
    </w:p>
    <w:p w14:paraId="003EC483" w14:textId="4E866B02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GENDER</w:t>
      </w:r>
    </w:p>
    <w:p w14:paraId="15C41467" w14:textId="388370D4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258C3C93" w14:textId="6F9D109C" w:rsid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44C3C13D" w14:textId="77932675" w:rsidR="000A0C14" w:rsidRDefault="000A0C14" w:rsidP="00795002">
      <w:pPr>
        <w:pStyle w:val="ListParagraph"/>
        <w:numPr>
          <w:ilvl w:val="0"/>
          <w:numId w:val="23"/>
        </w:numPr>
      </w:pPr>
      <w:r>
        <w:t>CONVERSATION:</w:t>
      </w:r>
    </w:p>
    <w:p w14:paraId="63374505" w14:textId="04F491DB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CONVERSATION_ID</w:t>
      </w:r>
    </w:p>
    <w:p w14:paraId="358C41C5" w14:textId="1AA23E94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ACCOUNT_ID(CUSTOMER)</w:t>
      </w:r>
    </w:p>
    <w:p w14:paraId="5D4769B6" w14:textId="125AF679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CREATE_AT</w:t>
      </w:r>
    </w:p>
    <w:p w14:paraId="46AE34EE" w14:textId="63A4B6D4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UPDATED_AT</w:t>
      </w:r>
    </w:p>
    <w:p w14:paraId="4106DA4D" w14:textId="357443FD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LAST_MASSAGE</w:t>
      </w:r>
    </w:p>
    <w:p w14:paraId="76A338DE" w14:textId="6B62A9F0" w:rsid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IS_READ</w:t>
      </w:r>
    </w:p>
    <w:p w14:paraId="005F4E60" w14:textId="7A0B50B4" w:rsidR="000A0C14" w:rsidRDefault="000A0C14" w:rsidP="00795002">
      <w:pPr>
        <w:pStyle w:val="ListParagraph"/>
        <w:numPr>
          <w:ilvl w:val="0"/>
          <w:numId w:val="23"/>
        </w:numPr>
      </w:pPr>
      <w:r>
        <w:t>MESSAGE</w:t>
      </w:r>
    </w:p>
    <w:p w14:paraId="1F23F3A4" w14:textId="398E0D1C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MASSAGE_ID</w:t>
      </w:r>
    </w:p>
    <w:p w14:paraId="1999CBD5" w14:textId="298DEB1E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CONVERSATION_ID</w:t>
      </w:r>
    </w:p>
    <w:p w14:paraId="4481B2B8" w14:textId="22EC0BAE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CONTENT</w:t>
      </w:r>
    </w:p>
    <w:p w14:paraId="5488D62C" w14:textId="4A449C1D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CREATE_AT</w:t>
      </w:r>
    </w:p>
    <w:p w14:paraId="4525DD7A" w14:textId="428C63E2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3A57A4DE" w14:textId="05B5C617" w:rsidR="000A0C14" w:rsidRDefault="00795002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ACCOUNT_ID</w:t>
      </w:r>
    </w:p>
    <w:p w14:paraId="09729DCB" w14:textId="7AD60EB2" w:rsidR="000A0C14" w:rsidRDefault="000A0C14" w:rsidP="00795002">
      <w:pPr>
        <w:pStyle w:val="ListParagraph"/>
        <w:numPr>
          <w:ilvl w:val="0"/>
          <w:numId w:val="23"/>
        </w:numPr>
      </w:pPr>
      <w:r>
        <w:t>EMPLOYEE</w:t>
      </w:r>
    </w:p>
    <w:p w14:paraId="3C85FA09" w14:textId="554F698B" w:rsidR="00795002" w:rsidRPr="00795002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EMPLOYEE_ID</w:t>
      </w:r>
    </w:p>
    <w:p w14:paraId="6290E52B" w14:textId="0D205A63" w:rsidR="00795002" w:rsidRPr="00B52683" w:rsidRDefault="00795002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IDE</w:t>
      </w:r>
      <w:r w:rsidR="00B52683">
        <w:rPr>
          <w:lang w:val="vi-VN"/>
        </w:rPr>
        <w:t>N</w:t>
      </w:r>
      <w:r>
        <w:rPr>
          <w:lang w:val="vi-VN"/>
        </w:rPr>
        <w:t>TITY_ID</w:t>
      </w:r>
    </w:p>
    <w:p w14:paraId="2D383CF1" w14:textId="5DFB9DD7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ACCOUNT_ID</w:t>
      </w:r>
    </w:p>
    <w:p w14:paraId="18E32609" w14:textId="19313590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LAST_NAME</w:t>
      </w:r>
    </w:p>
    <w:p w14:paraId="0FE09BC0" w14:textId="4BF873AF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FIRST_NAME</w:t>
      </w:r>
    </w:p>
    <w:p w14:paraId="157AEDBF" w14:textId="12442473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PHONE</w:t>
      </w:r>
    </w:p>
    <w:p w14:paraId="5B371443" w14:textId="67028CA7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EMAIL</w:t>
      </w:r>
    </w:p>
    <w:p w14:paraId="67DAD648" w14:textId="04DA34F3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BIRTH_DATE</w:t>
      </w:r>
    </w:p>
    <w:p w14:paraId="422DFAEF" w14:textId="1C2A5B15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HIRE_DATE</w:t>
      </w:r>
    </w:p>
    <w:p w14:paraId="1FF4E855" w14:textId="58A7A0B0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ADDRESS</w:t>
      </w:r>
    </w:p>
    <w:p w14:paraId="31CC677D" w14:textId="1EEC0722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GENDER</w:t>
      </w:r>
    </w:p>
    <w:p w14:paraId="5FDA5AB9" w14:textId="7B0FAAD9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IMAGE</w:t>
      </w:r>
    </w:p>
    <w:p w14:paraId="231A42D7" w14:textId="53786C1D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BASIC_RATE</w:t>
      </w:r>
    </w:p>
    <w:p w14:paraId="4DD8768A" w14:textId="1896008E" w:rsidR="00B52683" w:rsidRP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4DA00A59" w14:textId="1627502D" w:rsidR="00B52683" w:rsidRDefault="00B52683" w:rsidP="00795002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7B63CE35" w14:textId="7D3B94ED" w:rsidR="000A0C14" w:rsidRDefault="000A0C14" w:rsidP="00795002">
      <w:pPr>
        <w:pStyle w:val="ListParagraph"/>
        <w:numPr>
          <w:ilvl w:val="0"/>
          <w:numId w:val="23"/>
        </w:numPr>
      </w:pPr>
      <w:r>
        <w:t>SCHEDULUE:</w:t>
      </w:r>
    </w:p>
    <w:p w14:paraId="71CD4C58" w14:textId="18331B2D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SCHEDULUE_ID</w:t>
      </w:r>
    </w:p>
    <w:p w14:paraId="7BA64038" w14:textId="7A6102D9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lastRenderedPageBreak/>
        <w:t>EMPLOYEE_ID</w:t>
      </w:r>
    </w:p>
    <w:p w14:paraId="76B731EB" w14:textId="6C14E9F3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DATE</w:t>
      </w:r>
    </w:p>
    <w:p w14:paraId="79600C68" w14:textId="7508AB6A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TIME_FROM</w:t>
      </w:r>
    </w:p>
    <w:p w14:paraId="68A4EFF3" w14:textId="0FED6DB1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TIME_TO</w:t>
      </w:r>
    </w:p>
    <w:p w14:paraId="6599BAF8" w14:textId="77777777" w:rsidR="00B52683" w:rsidRPr="00B52683" w:rsidRDefault="00B52683" w:rsidP="00B52683">
      <w:pPr>
        <w:pStyle w:val="ListParagraph"/>
        <w:numPr>
          <w:ilvl w:val="1"/>
          <w:numId w:val="23"/>
        </w:numPr>
      </w:pPr>
      <w:r w:rsidRPr="00B52683">
        <w:rPr>
          <w:lang w:val="vi-VN"/>
        </w:rPr>
        <w:t>ACTUAL_HOURS</w:t>
      </w:r>
    </w:p>
    <w:p w14:paraId="30B254A7" w14:textId="55A6A0A6" w:rsidR="00B52683" w:rsidRPr="00B52683" w:rsidRDefault="00B52683" w:rsidP="00B52683">
      <w:pPr>
        <w:pStyle w:val="ListParagraph"/>
        <w:numPr>
          <w:ilvl w:val="1"/>
          <w:numId w:val="23"/>
        </w:numPr>
      </w:pPr>
      <w:r w:rsidRPr="00B52683">
        <w:rPr>
          <w:lang w:val="vi-VN"/>
        </w:rPr>
        <w:t>EXPECTED_HOUR</w:t>
      </w:r>
    </w:p>
    <w:p w14:paraId="746DD100" w14:textId="074C14E7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SALARY</w:t>
      </w:r>
    </w:p>
    <w:p w14:paraId="0CCA8A4F" w14:textId="24D1FB81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26AA56D0" w14:textId="4BD3B493" w:rsid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0E546581" w14:textId="13C34325" w:rsidR="000A0C14" w:rsidRDefault="000A0C14" w:rsidP="00795002">
      <w:pPr>
        <w:pStyle w:val="ListParagraph"/>
        <w:numPr>
          <w:ilvl w:val="0"/>
          <w:numId w:val="23"/>
        </w:numPr>
      </w:pPr>
      <w:r>
        <w:t>ACCOUNT:</w:t>
      </w:r>
    </w:p>
    <w:p w14:paraId="44F3B0D1" w14:textId="33FA0AF0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ACCOUNT_ID</w:t>
      </w:r>
    </w:p>
    <w:p w14:paraId="1A8273DA" w14:textId="0D8FE39B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ROLE_ID</w:t>
      </w:r>
    </w:p>
    <w:p w14:paraId="641B7052" w14:textId="237AD42A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ACCOUNT_NAME</w:t>
      </w:r>
    </w:p>
    <w:p w14:paraId="3A2A0655" w14:textId="039E4970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ACCOUNT_PASSWORD</w:t>
      </w:r>
    </w:p>
    <w:p w14:paraId="6A741312" w14:textId="2B12CFD3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0BBBA6B3" w14:textId="6CB24DEE" w:rsid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63BBDB1C" w14:textId="1E52B746" w:rsidR="000A0C14" w:rsidRDefault="000A0C14" w:rsidP="00795002">
      <w:pPr>
        <w:pStyle w:val="ListParagraph"/>
        <w:numPr>
          <w:ilvl w:val="0"/>
          <w:numId w:val="23"/>
        </w:numPr>
      </w:pPr>
      <w:r>
        <w:t>ROLE</w:t>
      </w:r>
    </w:p>
    <w:p w14:paraId="664DABD4" w14:textId="38FD12BD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ROLE_ID</w:t>
      </w:r>
    </w:p>
    <w:p w14:paraId="5FC49D9F" w14:textId="7037E608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ROLE_NAME</w:t>
      </w:r>
    </w:p>
    <w:p w14:paraId="2B80C468" w14:textId="069BA32F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0084B576" w14:textId="4BB824EE" w:rsidR="000A0C14" w:rsidRDefault="00B52683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6132BECB" w14:textId="6E94657C" w:rsidR="000A0C14" w:rsidRDefault="000A0C14" w:rsidP="00795002">
      <w:pPr>
        <w:pStyle w:val="ListParagraph"/>
        <w:numPr>
          <w:ilvl w:val="0"/>
          <w:numId w:val="23"/>
        </w:numPr>
      </w:pPr>
      <w:r>
        <w:t>ORDER</w:t>
      </w:r>
    </w:p>
    <w:p w14:paraId="73A07AD0" w14:textId="4B7860E4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ORDER_ID</w:t>
      </w:r>
    </w:p>
    <w:p w14:paraId="6429F261" w14:textId="55C7E87C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CUSTOMER_ID</w:t>
      </w:r>
    </w:p>
    <w:p w14:paraId="712EC006" w14:textId="59285EF2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EMPLOYEE_ID</w:t>
      </w:r>
    </w:p>
    <w:p w14:paraId="7CCF4FAA" w14:textId="4AE5EF3E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ORDER_DATE</w:t>
      </w:r>
    </w:p>
    <w:p w14:paraId="7217EDEB" w14:textId="54402CDD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TOTAL</w:t>
      </w:r>
    </w:p>
    <w:p w14:paraId="3D060EB9" w14:textId="62ABD54B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TYPE(OFFLINE, ONLINE)</w:t>
      </w:r>
    </w:p>
    <w:p w14:paraId="7A2E15F1" w14:textId="301EE915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2CE08599" w14:textId="66E0CF67" w:rsid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CREATE_AT</w:t>
      </w:r>
    </w:p>
    <w:p w14:paraId="0731395A" w14:textId="582C9A47" w:rsidR="000A0C14" w:rsidRDefault="000A0C14" w:rsidP="00795002">
      <w:pPr>
        <w:pStyle w:val="ListParagraph"/>
        <w:numPr>
          <w:ilvl w:val="0"/>
          <w:numId w:val="23"/>
        </w:numPr>
      </w:pPr>
      <w:r>
        <w:t>ORDER_DETAIL</w:t>
      </w:r>
    </w:p>
    <w:p w14:paraId="42276A76" w14:textId="52DFEA20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ORDER_ID</w:t>
      </w:r>
    </w:p>
    <w:p w14:paraId="73259C99" w14:textId="6DDB15BB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BOOK_ID</w:t>
      </w:r>
    </w:p>
    <w:p w14:paraId="08DD9DD9" w14:textId="609E6EC2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RETAIL_PRICE</w:t>
      </w:r>
    </w:p>
    <w:p w14:paraId="7B12001D" w14:textId="1AB1DE7A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QUANTITY</w:t>
      </w:r>
    </w:p>
    <w:p w14:paraId="24F8DCDE" w14:textId="5016496A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DISCOUNT</w:t>
      </w:r>
    </w:p>
    <w:p w14:paraId="1ED74C61" w14:textId="3AA3B280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TOTAL</w:t>
      </w:r>
    </w:p>
    <w:p w14:paraId="3503A12C" w14:textId="67DF00D8" w:rsidR="00B52683" w:rsidRPr="00B52683" w:rsidRDefault="00B52683" w:rsidP="00B52683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7297263E" w14:textId="47673D84" w:rsidR="000A0C14" w:rsidRPr="00B52683" w:rsidRDefault="00B52683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5EAFCF83" w14:textId="77777777" w:rsidR="00B52683" w:rsidRDefault="00B52683" w:rsidP="00B52683"/>
    <w:p w14:paraId="27D5B574" w14:textId="5E4E3E17" w:rsidR="000A0C14" w:rsidRDefault="000A0C14" w:rsidP="00795002">
      <w:pPr>
        <w:pStyle w:val="ListParagraph"/>
        <w:numPr>
          <w:ilvl w:val="0"/>
          <w:numId w:val="23"/>
        </w:numPr>
        <w:rPr>
          <w:lang w:val="vi-VN"/>
        </w:rPr>
      </w:pPr>
      <w:r w:rsidRPr="00795002">
        <w:rPr>
          <w:lang w:val="vi-VN"/>
        </w:rPr>
        <w:lastRenderedPageBreak/>
        <w:t>BORROW_TICKET</w:t>
      </w:r>
    </w:p>
    <w:p w14:paraId="7AB0D689" w14:textId="3DEB18B9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BORROW_TICKET_ID</w:t>
      </w:r>
    </w:p>
    <w:p w14:paraId="7F204247" w14:textId="59CD9C4F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CUSTOMER_ID</w:t>
      </w:r>
    </w:p>
    <w:p w14:paraId="3FF26FDF" w14:textId="78923C5B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EMPLOYEE_ID</w:t>
      </w:r>
    </w:p>
    <w:p w14:paraId="1D227110" w14:textId="74179899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QUANTITY</w:t>
      </w:r>
    </w:p>
    <w:p w14:paraId="4846233D" w14:textId="5E7457AF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BORROW_DATE</w:t>
      </w:r>
    </w:p>
    <w:p w14:paraId="3054C604" w14:textId="1276A3C1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APPOINTMENT_DATE</w:t>
      </w:r>
    </w:p>
    <w:p w14:paraId="6C74D84F" w14:textId="113B7E1D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RETURN_DATE</w:t>
      </w:r>
    </w:p>
    <w:p w14:paraId="3261DAC7" w14:textId="603DDF2C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STATUS</w:t>
      </w:r>
    </w:p>
    <w:p w14:paraId="40A78CE0" w14:textId="31AA0D3A" w:rsidR="00B52683" w:rsidRDefault="00B52683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DELETE</w:t>
      </w:r>
      <w:r w:rsidR="00EF0C76">
        <w:rPr>
          <w:lang w:val="vi-VN"/>
        </w:rPr>
        <w:t>_AT</w:t>
      </w:r>
    </w:p>
    <w:p w14:paraId="63CA3D17" w14:textId="683BF057" w:rsidR="00EF0C76" w:rsidRPr="00795002" w:rsidRDefault="00EF0C76" w:rsidP="00B52683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NOTE</w:t>
      </w:r>
    </w:p>
    <w:p w14:paraId="2B22C802" w14:textId="776E6DEF" w:rsidR="000A0C14" w:rsidRDefault="000A0C14" w:rsidP="00EF0C76">
      <w:pPr>
        <w:pStyle w:val="ListParagraph"/>
        <w:numPr>
          <w:ilvl w:val="0"/>
          <w:numId w:val="23"/>
        </w:numPr>
        <w:rPr>
          <w:lang w:val="vi-VN"/>
        </w:rPr>
      </w:pPr>
      <w:r w:rsidRPr="00795002">
        <w:rPr>
          <w:lang w:val="vi-VN"/>
        </w:rPr>
        <w:t>BORROW_TICKET_DETAIL</w:t>
      </w:r>
    </w:p>
    <w:p w14:paraId="627C545F" w14:textId="476C7C7C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BORROW_TICKET_ID</w:t>
      </w:r>
    </w:p>
    <w:p w14:paraId="27F07AAA" w14:textId="4F124DAF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BOOK_ID</w:t>
      </w:r>
    </w:p>
    <w:p w14:paraId="0C3B084C" w14:textId="74276648" w:rsidR="00EF0C76" w:rsidRP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DELETE_AT</w:t>
      </w:r>
    </w:p>
    <w:p w14:paraId="220F35B1" w14:textId="5F42A45F" w:rsidR="000A0C14" w:rsidRDefault="000A0C14" w:rsidP="00795002">
      <w:pPr>
        <w:pStyle w:val="ListParagraph"/>
        <w:numPr>
          <w:ilvl w:val="0"/>
          <w:numId w:val="23"/>
        </w:numPr>
        <w:rPr>
          <w:lang w:val="vi-VN"/>
        </w:rPr>
      </w:pPr>
      <w:r w:rsidRPr="00795002">
        <w:rPr>
          <w:lang w:val="vi-VN"/>
        </w:rPr>
        <w:t>STOCKTAKE_TICKET</w:t>
      </w:r>
    </w:p>
    <w:p w14:paraId="1AA8AA47" w14:textId="0D01205F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STOCKTAKE_TICKET_ID</w:t>
      </w:r>
    </w:p>
    <w:p w14:paraId="7F4384E5" w14:textId="47D2EB6A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EMPLOYEE_ID</w:t>
      </w:r>
    </w:p>
    <w:p w14:paraId="019E1F52" w14:textId="21D7DE2A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STOCKTAKE_TYPE(ENUM : IN, OUT, CHECK)</w:t>
      </w:r>
    </w:p>
    <w:p w14:paraId="7172BE82" w14:textId="577E1B95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BOOK_TYPE(ENUM: Old-mượn, New-bán)</w:t>
      </w:r>
    </w:p>
    <w:p w14:paraId="1BF500DE" w14:textId="4CEE9E98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DATE</w:t>
      </w:r>
    </w:p>
    <w:p w14:paraId="794708DA" w14:textId="2A776484" w:rsidR="00EF0C76" w:rsidRDefault="00EF0C76" w:rsidP="00EF0C76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DELETE_AT</w:t>
      </w:r>
    </w:p>
    <w:p w14:paraId="317AA839" w14:textId="522A90DD" w:rsidR="00A951C2" w:rsidRDefault="00555C49" w:rsidP="00C06987">
      <w:pPr>
        <w:pStyle w:val="ListParagraph"/>
        <w:numPr>
          <w:ilvl w:val="1"/>
          <w:numId w:val="23"/>
        </w:numPr>
        <w:rPr>
          <w:lang w:val="vi-VN"/>
        </w:rPr>
      </w:pPr>
      <w:r>
        <w:rPr>
          <w:lang w:val="vi-VN"/>
        </w:rPr>
        <w:t>DISPARITY</w:t>
      </w:r>
      <w:r w:rsidR="00A951C2">
        <w:rPr>
          <w:lang w:val="vi-VN"/>
        </w:rPr>
        <w:t>_VALUE</w:t>
      </w:r>
    </w:p>
    <w:p w14:paraId="46044BB8" w14:textId="77777777" w:rsidR="00C06987" w:rsidRPr="00C06987" w:rsidRDefault="00C06987" w:rsidP="00C06987">
      <w:pPr>
        <w:pStyle w:val="ListParagraph"/>
        <w:ind w:left="1440"/>
        <w:rPr>
          <w:lang w:val="vi-VN"/>
        </w:rPr>
      </w:pPr>
    </w:p>
    <w:p w14:paraId="0DAD5044" w14:textId="1CB978BC" w:rsidR="000A0C14" w:rsidRDefault="000A0C14" w:rsidP="00795002">
      <w:pPr>
        <w:pStyle w:val="ListParagraph"/>
        <w:numPr>
          <w:ilvl w:val="0"/>
          <w:numId w:val="23"/>
        </w:numPr>
        <w:rPr>
          <w:lang w:val="vi-VN"/>
        </w:rPr>
      </w:pPr>
      <w:r w:rsidRPr="00795002">
        <w:rPr>
          <w:lang w:val="vi-VN"/>
        </w:rPr>
        <w:t>STOCKTAKE_TICKET_DETAIL</w:t>
      </w:r>
      <w:r w:rsidR="00A951C2">
        <w:rPr>
          <w:lang w:val="vi-VN"/>
        </w:rPr>
        <w:t xml:space="preserve">: </w:t>
      </w:r>
      <w:r w:rsidR="00A951C2" w:rsidRPr="00A951C2">
        <w:rPr>
          <w:b/>
          <w:bCs/>
          <w:lang w:val="vi-VN"/>
        </w:rPr>
        <w:t>(TYPE==CHECK =&gt; IN/OUT_QUANTITY = NEW_QUANTITY-OLD_QUANTITY) (TYPE==IN/OUT =&gt; NEW_QUANTITY, OLD_QUANTITY)</w:t>
      </w:r>
    </w:p>
    <w:p w14:paraId="7C4BC42A" w14:textId="429D4C6F" w:rsidR="000A0C14" w:rsidRPr="00EF0C76" w:rsidRDefault="00EF0C76" w:rsidP="000A0C14">
      <w:pPr>
        <w:pStyle w:val="ListParagraph"/>
        <w:numPr>
          <w:ilvl w:val="1"/>
          <w:numId w:val="23"/>
        </w:numPr>
      </w:pPr>
      <w:r w:rsidRPr="00EF0C76">
        <w:rPr>
          <w:lang w:val="vi-VN"/>
        </w:rPr>
        <w:t>STOCKAKE_TIC</w:t>
      </w:r>
      <w:r>
        <w:rPr>
          <w:lang w:val="vi-VN"/>
        </w:rPr>
        <w:t>KET_ID</w:t>
      </w:r>
    </w:p>
    <w:p w14:paraId="278A2368" w14:textId="64451BF3" w:rsidR="00EF0C76" w:rsidRPr="00EF0C76" w:rsidRDefault="00EF0C76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BOOK_ID</w:t>
      </w:r>
    </w:p>
    <w:p w14:paraId="4A4E3762" w14:textId="72C1CC70" w:rsidR="00EF0C76" w:rsidRPr="00EF0C76" w:rsidRDefault="00EF0C76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IN_QUANTITY</w:t>
      </w:r>
    </w:p>
    <w:p w14:paraId="55BE74AF" w14:textId="51789ABC" w:rsidR="00EF0C76" w:rsidRPr="00EF0C76" w:rsidRDefault="00EF0C76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OUT_QUANTITY</w:t>
      </w:r>
    </w:p>
    <w:p w14:paraId="1AD4EC4D" w14:textId="6652A2C6" w:rsidR="00EF0C76" w:rsidRPr="00EF0C76" w:rsidRDefault="00EF0C76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NEW_QUANTITY</w:t>
      </w:r>
      <w:r w:rsidR="00A951C2">
        <w:rPr>
          <w:lang w:val="vi-VN"/>
        </w:rPr>
        <w:t xml:space="preserve"> (</w:t>
      </w:r>
      <w:r w:rsidR="00A951C2" w:rsidRPr="00A951C2">
        <w:rPr>
          <w:color w:val="FF0000"/>
          <w:lang w:val="vi-VN"/>
        </w:rPr>
        <w:t>IN: OLD_QUANTITY + IN_QUANTITY</w:t>
      </w:r>
      <w:r w:rsidR="00A951C2">
        <w:rPr>
          <w:color w:val="FF0000"/>
          <w:lang w:val="vi-VN"/>
        </w:rPr>
        <w:t>,</w:t>
      </w:r>
      <w:r w:rsidR="00A951C2" w:rsidRPr="00A951C2">
        <w:rPr>
          <w:color w:val="FF0000"/>
          <w:lang w:val="vi-VN"/>
        </w:rPr>
        <w:t xml:space="preserve">OUT: OUT_QUANTITY + OLD_QUANTITY, CHECK: NEW_QUANTITY </w:t>
      </w:r>
      <w:r w:rsidR="00A951C2">
        <w:rPr>
          <w:lang w:val="vi-VN"/>
        </w:rPr>
        <w:t>)</w:t>
      </w:r>
    </w:p>
    <w:p w14:paraId="220168AC" w14:textId="0F4E7590" w:rsidR="00EF0C76" w:rsidRPr="00EF0C76" w:rsidRDefault="00A951C2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OLD</w:t>
      </w:r>
      <w:r w:rsidR="00EF0C76">
        <w:rPr>
          <w:lang w:val="vi-VN"/>
        </w:rPr>
        <w:t>_QUANTITY</w:t>
      </w:r>
    </w:p>
    <w:p w14:paraId="3CE83F4B" w14:textId="736736C5" w:rsidR="00EF0C76" w:rsidRPr="00A951C2" w:rsidRDefault="00EF0C76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DELETE_AT</w:t>
      </w:r>
    </w:p>
    <w:p w14:paraId="59AD0F89" w14:textId="4C999926" w:rsidR="00A951C2" w:rsidRPr="00C73AC1" w:rsidRDefault="00A951C2" w:rsidP="000A0C14">
      <w:pPr>
        <w:pStyle w:val="ListParagraph"/>
        <w:numPr>
          <w:ilvl w:val="1"/>
          <w:numId w:val="23"/>
        </w:numPr>
      </w:pPr>
      <w:r>
        <w:rPr>
          <w:lang w:val="vi-VN"/>
        </w:rPr>
        <w:t>NOTE</w:t>
      </w:r>
    </w:p>
    <w:p w14:paraId="3B95266A" w14:textId="31D3D7D0" w:rsidR="00C73AC1" w:rsidRPr="00C73AC1" w:rsidRDefault="00C73AC1" w:rsidP="00C73AC1">
      <w:pPr>
        <w:pStyle w:val="ListParagraph"/>
        <w:numPr>
          <w:ilvl w:val="0"/>
          <w:numId w:val="23"/>
        </w:numPr>
      </w:pPr>
      <w:r>
        <w:rPr>
          <w:lang w:val="vi-VN"/>
        </w:rPr>
        <w:t>PROVINCE</w:t>
      </w:r>
    </w:p>
    <w:p w14:paraId="270B22A7" w14:textId="01D0B9EC" w:rsidR="00C73AC1" w:rsidRPr="00C73AC1" w:rsidRDefault="00C73AC1" w:rsidP="00C73AC1">
      <w:pPr>
        <w:pStyle w:val="ListParagraph"/>
        <w:numPr>
          <w:ilvl w:val="1"/>
          <w:numId w:val="23"/>
        </w:numPr>
      </w:pPr>
      <w:r>
        <w:rPr>
          <w:lang w:val="vi-VN"/>
        </w:rPr>
        <w:t>CODE</w:t>
      </w:r>
    </w:p>
    <w:p w14:paraId="3F793E0B" w14:textId="3FDF4E72" w:rsidR="00C73AC1" w:rsidRPr="00C73AC1" w:rsidRDefault="00C73AC1" w:rsidP="00C73AC1">
      <w:pPr>
        <w:pStyle w:val="ListParagraph"/>
        <w:numPr>
          <w:ilvl w:val="1"/>
          <w:numId w:val="23"/>
        </w:numPr>
      </w:pPr>
      <w:r>
        <w:rPr>
          <w:lang w:val="vi-VN"/>
        </w:rPr>
        <w:t>NAME</w:t>
      </w:r>
    </w:p>
    <w:p w14:paraId="74D138F6" w14:textId="36F6B439" w:rsidR="00C73AC1" w:rsidRPr="00C73AC1" w:rsidRDefault="00C73AC1" w:rsidP="00C73AC1">
      <w:pPr>
        <w:pStyle w:val="ListParagraph"/>
        <w:numPr>
          <w:ilvl w:val="1"/>
          <w:numId w:val="23"/>
        </w:numPr>
      </w:pPr>
      <w:r>
        <w:rPr>
          <w:lang w:val="vi-VN"/>
        </w:rPr>
        <w:t>REGION</w:t>
      </w:r>
    </w:p>
    <w:p w14:paraId="316CBDC2" w14:textId="2E073474" w:rsidR="00C73AC1" w:rsidRPr="00C73AC1" w:rsidRDefault="00C73AC1" w:rsidP="00C73AC1">
      <w:pPr>
        <w:pStyle w:val="ListParagraph"/>
        <w:numPr>
          <w:ilvl w:val="0"/>
          <w:numId w:val="23"/>
        </w:numPr>
      </w:pPr>
      <w:r>
        <w:rPr>
          <w:lang w:val="vi-VN"/>
        </w:rPr>
        <w:t>DISTRICT</w:t>
      </w:r>
    </w:p>
    <w:p w14:paraId="65741CFB" w14:textId="38F9701E" w:rsidR="00C73AC1" w:rsidRPr="00C73AC1" w:rsidRDefault="00C73AC1" w:rsidP="00C73AC1">
      <w:pPr>
        <w:pStyle w:val="ListParagraph"/>
        <w:numPr>
          <w:ilvl w:val="1"/>
          <w:numId w:val="23"/>
        </w:numPr>
      </w:pPr>
      <w:r>
        <w:rPr>
          <w:lang w:val="vi-VN"/>
        </w:rPr>
        <w:lastRenderedPageBreak/>
        <w:t>CODE</w:t>
      </w:r>
    </w:p>
    <w:p w14:paraId="544F1194" w14:textId="2FD3F8B3" w:rsidR="00C73AC1" w:rsidRPr="00C73AC1" w:rsidRDefault="00C73AC1" w:rsidP="00C73AC1">
      <w:pPr>
        <w:pStyle w:val="ListParagraph"/>
        <w:numPr>
          <w:ilvl w:val="1"/>
          <w:numId w:val="23"/>
        </w:numPr>
      </w:pPr>
      <w:r>
        <w:rPr>
          <w:lang w:val="vi-VN"/>
        </w:rPr>
        <w:t>NAME</w:t>
      </w:r>
    </w:p>
    <w:p w14:paraId="71F8BF2B" w14:textId="3A570E17" w:rsidR="00C73AC1" w:rsidRPr="00C73AC1" w:rsidRDefault="00C73AC1" w:rsidP="00C73AC1">
      <w:pPr>
        <w:pStyle w:val="ListParagraph"/>
        <w:numPr>
          <w:ilvl w:val="1"/>
          <w:numId w:val="23"/>
        </w:numPr>
      </w:pPr>
      <w:r>
        <w:rPr>
          <w:lang w:val="vi-VN"/>
        </w:rPr>
        <w:t>IS_FREESHIP</w:t>
      </w:r>
    </w:p>
    <w:p w14:paraId="38C460B2" w14:textId="3AFC73A4" w:rsidR="00C73AC1" w:rsidRPr="00C73AC1" w:rsidRDefault="00C73AC1" w:rsidP="00C73AC1">
      <w:pPr>
        <w:pStyle w:val="ListParagraph"/>
        <w:numPr>
          <w:ilvl w:val="1"/>
          <w:numId w:val="23"/>
        </w:numPr>
      </w:pPr>
      <w:r>
        <w:rPr>
          <w:lang w:val="vi-VN"/>
        </w:rPr>
        <w:t>PROVINCE_CODE</w:t>
      </w:r>
    </w:p>
    <w:p w14:paraId="01ED2D14" w14:textId="5F3886B4" w:rsidR="00C73AC1" w:rsidRPr="00C73AC1" w:rsidRDefault="00C73AC1" w:rsidP="00C73AC1">
      <w:pPr>
        <w:pStyle w:val="ListParagraph"/>
        <w:numPr>
          <w:ilvl w:val="0"/>
          <w:numId w:val="23"/>
        </w:numPr>
      </w:pPr>
      <w:r>
        <w:rPr>
          <w:lang w:val="vi-VN"/>
        </w:rPr>
        <w:t>WARD</w:t>
      </w:r>
    </w:p>
    <w:p w14:paraId="1694929E" w14:textId="41858EEC" w:rsidR="00C73AC1" w:rsidRPr="00C73AC1" w:rsidRDefault="00C73AC1" w:rsidP="00C73AC1">
      <w:pPr>
        <w:pStyle w:val="ListParagraph"/>
        <w:numPr>
          <w:ilvl w:val="1"/>
          <w:numId w:val="23"/>
        </w:numPr>
      </w:pPr>
      <w:r>
        <w:rPr>
          <w:lang w:val="vi-VN"/>
        </w:rPr>
        <w:t>CODE</w:t>
      </w:r>
    </w:p>
    <w:p w14:paraId="3BC8BAD8" w14:textId="2F1E1065" w:rsidR="00C73AC1" w:rsidRPr="00C73AC1" w:rsidRDefault="00C73AC1" w:rsidP="00C73AC1">
      <w:pPr>
        <w:pStyle w:val="ListParagraph"/>
        <w:numPr>
          <w:ilvl w:val="1"/>
          <w:numId w:val="23"/>
        </w:numPr>
      </w:pPr>
      <w:r>
        <w:rPr>
          <w:lang w:val="vi-VN"/>
        </w:rPr>
        <w:t>DISTRICT_CODE</w:t>
      </w:r>
    </w:p>
    <w:p w14:paraId="7A828B9E" w14:textId="06EC057E" w:rsidR="00C73AC1" w:rsidRPr="00B5734B" w:rsidRDefault="00C73AC1" w:rsidP="00C73AC1">
      <w:pPr>
        <w:pStyle w:val="ListParagraph"/>
        <w:numPr>
          <w:ilvl w:val="1"/>
          <w:numId w:val="23"/>
        </w:numPr>
      </w:pPr>
      <w:r>
        <w:rPr>
          <w:lang w:val="vi-VN"/>
        </w:rPr>
        <w:t>NAME</w:t>
      </w:r>
    </w:p>
    <w:sectPr w:rsidR="00C73AC1" w:rsidRPr="00B5734B" w:rsidSect="00DD5358">
      <w:pgSz w:w="12240" w:h="15840"/>
      <w:pgMar w:top="1440" w:right="1440" w:bottom="1440" w:left="1440" w:header="288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6B24C" w14:textId="77777777" w:rsidR="001011F6" w:rsidRDefault="001011F6">
      <w:pPr>
        <w:spacing w:line="240" w:lineRule="auto"/>
      </w:pPr>
      <w:r>
        <w:separator/>
      </w:r>
    </w:p>
  </w:endnote>
  <w:endnote w:type="continuationSeparator" w:id="0">
    <w:p w14:paraId="5DDDAFDB" w14:textId="77777777" w:rsidR="001011F6" w:rsidRDefault="001011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75F09" w14:textId="77777777" w:rsidR="001011F6" w:rsidRDefault="001011F6">
      <w:pPr>
        <w:spacing w:line="240" w:lineRule="auto"/>
      </w:pPr>
      <w:r>
        <w:separator/>
      </w:r>
    </w:p>
  </w:footnote>
  <w:footnote w:type="continuationSeparator" w:id="0">
    <w:p w14:paraId="7B24F11A" w14:textId="77777777" w:rsidR="001011F6" w:rsidRDefault="001011F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877BD7"/>
    <w:multiLevelType w:val="hybridMultilevel"/>
    <w:tmpl w:val="494AF3E6"/>
    <w:lvl w:ilvl="0" w:tplc="147EA83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23708C2"/>
    <w:multiLevelType w:val="hybridMultilevel"/>
    <w:tmpl w:val="373C6BEE"/>
    <w:lvl w:ilvl="0" w:tplc="D2A2373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464367"/>
    <w:multiLevelType w:val="hybridMultilevel"/>
    <w:tmpl w:val="A4AE5124"/>
    <w:lvl w:ilvl="0" w:tplc="46BCF25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846CC"/>
    <w:multiLevelType w:val="hybridMultilevel"/>
    <w:tmpl w:val="12AC96C8"/>
    <w:lvl w:ilvl="0" w:tplc="60D2CF5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194DE0"/>
    <w:multiLevelType w:val="hybridMultilevel"/>
    <w:tmpl w:val="B87E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6677CE"/>
    <w:multiLevelType w:val="hybridMultilevel"/>
    <w:tmpl w:val="B0D2DBD6"/>
    <w:lvl w:ilvl="0" w:tplc="B93A693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C16D03"/>
    <w:multiLevelType w:val="hybridMultilevel"/>
    <w:tmpl w:val="3844F5B0"/>
    <w:lvl w:ilvl="0" w:tplc="4E5EE22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4C77C6"/>
    <w:multiLevelType w:val="multilevel"/>
    <w:tmpl w:val="38AC6FF4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num w:numId="1">
    <w:abstractNumId w:val="17"/>
  </w:num>
  <w:num w:numId="2">
    <w:abstractNumId w:val="17"/>
    <w:lvlOverride w:ilvl="0">
      <w:startOverride w:val="1"/>
    </w:lvlOverride>
  </w:num>
  <w:num w:numId="3">
    <w:abstractNumId w:val="17"/>
  </w:num>
  <w:num w:numId="4">
    <w:abstractNumId w:val="17"/>
    <w:lvlOverride w:ilvl="0">
      <w:startOverride w:val="1"/>
    </w:lvlOverride>
  </w:num>
  <w:num w:numId="5">
    <w:abstractNumId w:val="8"/>
  </w:num>
  <w:num w:numId="6">
    <w:abstractNumId w:val="17"/>
    <w:lvlOverride w:ilvl="0">
      <w:startOverride w:val="1"/>
    </w:lvlOverride>
  </w:num>
  <w:num w:numId="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  <w:num w:numId="20">
    <w:abstractNumId w:val="11"/>
  </w:num>
  <w:num w:numId="21">
    <w:abstractNumId w:val="12"/>
  </w:num>
  <w:num w:numId="22">
    <w:abstractNumId w:val="15"/>
  </w:num>
  <w:num w:numId="23">
    <w:abstractNumId w:val="14"/>
  </w:num>
  <w:num w:numId="24">
    <w:abstractNumId w:val="13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34B"/>
    <w:rsid w:val="00007202"/>
    <w:rsid w:val="000150E9"/>
    <w:rsid w:val="00030E3C"/>
    <w:rsid w:val="00072D27"/>
    <w:rsid w:val="00083C22"/>
    <w:rsid w:val="00086E87"/>
    <w:rsid w:val="000871A8"/>
    <w:rsid w:val="000A036B"/>
    <w:rsid w:val="000A0C14"/>
    <w:rsid w:val="000D0E4A"/>
    <w:rsid w:val="000F11B9"/>
    <w:rsid w:val="001011F6"/>
    <w:rsid w:val="00102341"/>
    <w:rsid w:val="00105960"/>
    <w:rsid w:val="001073CE"/>
    <w:rsid w:val="00121553"/>
    <w:rsid w:val="00124088"/>
    <w:rsid w:val="00131CAB"/>
    <w:rsid w:val="001D0BD1"/>
    <w:rsid w:val="002017AC"/>
    <w:rsid w:val="002359ED"/>
    <w:rsid w:val="00252520"/>
    <w:rsid w:val="002625F9"/>
    <w:rsid w:val="002631F7"/>
    <w:rsid w:val="0026484A"/>
    <w:rsid w:val="0026504D"/>
    <w:rsid w:val="00276926"/>
    <w:rsid w:val="002A67C8"/>
    <w:rsid w:val="002B40B7"/>
    <w:rsid w:val="002C5D75"/>
    <w:rsid w:val="00301789"/>
    <w:rsid w:val="00313A48"/>
    <w:rsid w:val="00325194"/>
    <w:rsid w:val="003728E3"/>
    <w:rsid w:val="003962D3"/>
    <w:rsid w:val="003C7D9D"/>
    <w:rsid w:val="003E3A63"/>
    <w:rsid w:val="00457BEB"/>
    <w:rsid w:val="00461B2E"/>
    <w:rsid w:val="00482CFC"/>
    <w:rsid w:val="00487996"/>
    <w:rsid w:val="00491910"/>
    <w:rsid w:val="004A3D03"/>
    <w:rsid w:val="004B6D7F"/>
    <w:rsid w:val="004D785F"/>
    <w:rsid w:val="004E744B"/>
    <w:rsid w:val="004F7760"/>
    <w:rsid w:val="00520AC9"/>
    <w:rsid w:val="00555C49"/>
    <w:rsid w:val="00561F9A"/>
    <w:rsid w:val="00594254"/>
    <w:rsid w:val="005B6EB8"/>
    <w:rsid w:val="00614CAB"/>
    <w:rsid w:val="00633BC0"/>
    <w:rsid w:val="00661DE5"/>
    <w:rsid w:val="006706DE"/>
    <w:rsid w:val="0069487E"/>
    <w:rsid w:val="006A648B"/>
    <w:rsid w:val="006B0B82"/>
    <w:rsid w:val="006B7EF2"/>
    <w:rsid w:val="006C3B5F"/>
    <w:rsid w:val="006D3A72"/>
    <w:rsid w:val="006F53EE"/>
    <w:rsid w:val="00717507"/>
    <w:rsid w:val="007263B8"/>
    <w:rsid w:val="00726D9C"/>
    <w:rsid w:val="00726F2C"/>
    <w:rsid w:val="00736D30"/>
    <w:rsid w:val="007378F1"/>
    <w:rsid w:val="00742FF3"/>
    <w:rsid w:val="00794B27"/>
    <w:rsid w:val="00795002"/>
    <w:rsid w:val="007A73CB"/>
    <w:rsid w:val="007A7846"/>
    <w:rsid w:val="007B2795"/>
    <w:rsid w:val="007F66F5"/>
    <w:rsid w:val="00812400"/>
    <w:rsid w:val="0082203C"/>
    <w:rsid w:val="008360A8"/>
    <w:rsid w:val="008416E0"/>
    <w:rsid w:val="00853E64"/>
    <w:rsid w:val="00866121"/>
    <w:rsid w:val="00895251"/>
    <w:rsid w:val="00897BFF"/>
    <w:rsid w:val="008C61B9"/>
    <w:rsid w:val="00912477"/>
    <w:rsid w:val="009139AF"/>
    <w:rsid w:val="00943B06"/>
    <w:rsid w:val="00945864"/>
    <w:rsid w:val="009806F4"/>
    <w:rsid w:val="009853E9"/>
    <w:rsid w:val="00996E16"/>
    <w:rsid w:val="009B69C5"/>
    <w:rsid w:val="009D3947"/>
    <w:rsid w:val="009F72A7"/>
    <w:rsid w:val="00A119D9"/>
    <w:rsid w:val="00A1309F"/>
    <w:rsid w:val="00A21BED"/>
    <w:rsid w:val="00A27D99"/>
    <w:rsid w:val="00A60D92"/>
    <w:rsid w:val="00A86EAC"/>
    <w:rsid w:val="00A923E7"/>
    <w:rsid w:val="00A951C2"/>
    <w:rsid w:val="00AA661C"/>
    <w:rsid w:val="00AC2F58"/>
    <w:rsid w:val="00B369B4"/>
    <w:rsid w:val="00B52683"/>
    <w:rsid w:val="00B53817"/>
    <w:rsid w:val="00B5734B"/>
    <w:rsid w:val="00B61F85"/>
    <w:rsid w:val="00BA3CC7"/>
    <w:rsid w:val="00BF457D"/>
    <w:rsid w:val="00BF4775"/>
    <w:rsid w:val="00C06987"/>
    <w:rsid w:val="00C73AC1"/>
    <w:rsid w:val="00CA0C45"/>
    <w:rsid w:val="00CC3AB0"/>
    <w:rsid w:val="00CD4A9C"/>
    <w:rsid w:val="00CF12AE"/>
    <w:rsid w:val="00D1798D"/>
    <w:rsid w:val="00D44ACA"/>
    <w:rsid w:val="00D902A4"/>
    <w:rsid w:val="00DB2323"/>
    <w:rsid w:val="00DB331E"/>
    <w:rsid w:val="00DC4E21"/>
    <w:rsid w:val="00DD5358"/>
    <w:rsid w:val="00E224A0"/>
    <w:rsid w:val="00E254F0"/>
    <w:rsid w:val="00E4313F"/>
    <w:rsid w:val="00E51168"/>
    <w:rsid w:val="00E55B4B"/>
    <w:rsid w:val="00E55FC7"/>
    <w:rsid w:val="00E72A21"/>
    <w:rsid w:val="00E7715A"/>
    <w:rsid w:val="00EB700D"/>
    <w:rsid w:val="00EF0C76"/>
    <w:rsid w:val="00F33B83"/>
    <w:rsid w:val="00F41B42"/>
    <w:rsid w:val="00F54BD0"/>
    <w:rsid w:val="00F633E4"/>
    <w:rsid w:val="00FB3BB2"/>
    <w:rsid w:val="00FF44F1"/>
    <w:rsid w:val="00FF5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A8E42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254"/>
  </w:style>
  <w:style w:type="paragraph" w:styleId="Heading1">
    <w:name w:val="heading 1"/>
    <w:basedOn w:val="Normal"/>
    <w:link w:val="Heading1Char"/>
    <w:uiPriority w:val="5"/>
    <w:qFormat/>
    <w:rsid w:val="0026504D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6"/>
    <w:semiHidden/>
    <w:unhideWhenUsed/>
    <w:qFormat/>
    <w:rsid w:val="004879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6"/>
    <w:semiHidden/>
    <w:unhideWhenUsed/>
    <w:qFormat/>
    <w:rsid w:val="00F33B8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48799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48799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48799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F33B8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F33B83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F33B83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5"/>
    <w:rsid w:val="0026504D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uiPriority w:val="10"/>
    <w:qFormat/>
    <w:rsid w:val="00B61F85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rsid w:val="0026504D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6504D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rsid w:val="0026504D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sid w:val="0026504D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C7D9D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rsid w:val="00102341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6706DE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rsid w:val="00633BC0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ListBullet">
    <w:name w:val="List Bullet"/>
    <w:basedOn w:val="Normal"/>
    <w:uiPriority w:val="11"/>
    <w:qFormat/>
    <w:rsid w:val="00B61F85"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1168"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168"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48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48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48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48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484A"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sid w:val="006D3A7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sid w:val="006B0B82"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sid w:val="008C61B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sid w:val="00B53817"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rsid w:val="0026504D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rsid w:val="001073CE"/>
    <w:pPr>
      <w:jc w:val="right"/>
    </w:pPr>
  </w:style>
  <w:style w:type="paragraph" w:styleId="Bibliography">
    <w:name w:val="Bibliography"/>
    <w:basedOn w:val="Normal"/>
    <w:next w:val="Normal"/>
    <w:uiPriority w:val="37"/>
    <w:semiHidden/>
    <w:unhideWhenUsed/>
    <w:rsid w:val="00F33B8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B83"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rsid w:val="00487996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F33B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33B83"/>
  </w:style>
  <w:style w:type="paragraph" w:styleId="BodyText2">
    <w:name w:val="Body Text 2"/>
    <w:basedOn w:val="Normal"/>
    <w:link w:val="BodyText2Char"/>
    <w:uiPriority w:val="99"/>
    <w:semiHidden/>
    <w:unhideWhenUsed/>
    <w:rsid w:val="00F33B8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33B83"/>
  </w:style>
  <w:style w:type="paragraph" w:styleId="BodyText3">
    <w:name w:val="Body Text 3"/>
    <w:basedOn w:val="Normal"/>
    <w:link w:val="BodyText3Char"/>
    <w:uiPriority w:val="99"/>
    <w:semiHidden/>
    <w:unhideWhenUsed/>
    <w:rsid w:val="00F33B8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33B8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33B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33B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33B8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33B83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33B8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33B8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33B8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33B83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33B8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94254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B83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33B83"/>
  </w:style>
  <w:style w:type="table" w:styleId="ColorfulGrid">
    <w:name w:val="Colorful Grid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F33B83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3B83"/>
  </w:style>
  <w:style w:type="character" w:customStyle="1" w:styleId="DateChar">
    <w:name w:val="Date Char"/>
    <w:basedOn w:val="DefaultParagraphFont"/>
    <w:link w:val="Date"/>
    <w:uiPriority w:val="99"/>
    <w:semiHidden/>
    <w:rsid w:val="00F33B83"/>
  </w:style>
  <w:style w:type="paragraph" w:styleId="DocumentMap">
    <w:name w:val="Document Map"/>
    <w:basedOn w:val="Normal"/>
    <w:link w:val="DocumentMapChar"/>
    <w:uiPriority w:val="99"/>
    <w:semiHidden/>
    <w:unhideWhenUsed/>
    <w:rsid w:val="00F33B83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33B8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33B83"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33B83"/>
  </w:style>
  <w:style w:type="character" w:styleId="EndnoteReference">
    <w:name w:val="end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3B8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33B83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3B8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3B83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3B83"/>
    <w:rPr>
      <w:szCs w:val="20"/>
    </w:rPr>
  </w:style>
  <w:style w:type="table" w:styleId="GridTable1Light-Accent2">
    <w:name w:val="Grid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6"/>
    <w:semiHidden/>
    <w:rsid w:val="00F33B8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487996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487996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487996"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F33B8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F33B8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F33B8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F33B83"/>
  </w:style>
  <w:style w:type="paragraph" w:styleId="HTMLAddress">
    <w:name w:val="HTML Address"/>
    <w:basedOn w:val="Normal"/>
    <w:link w:val="HTMLAddressChar"/>
    <w:uiPriority w:val="99"/>
    <w:semiHidden/>
    <w:unhideWhenUsed/>
    <w:rsid w:val="00F33B83"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33B8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F33B8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F33B8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3B8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F33B8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F33B8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F33B8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33B83"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33B83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94254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94254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94254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F33B83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F33B83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F33B83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F33B83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F33B83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F33B83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F33B83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F33B83"/>
  </w:style>
  <w:style w:type="paragraph" w:styleId="List">
    <w:name w:val="List"/>
    <w:basedOn w:val="Normal"/>
    <w:uiPriority w:val="99"/>
    <w:semiHidden/>
    <w:unhideWhenUsed/>
    <w:rsid w:val="00F33B8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F33B8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F33B8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F33B8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F33B83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F33B83"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33B83"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33B83"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33B83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33B8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33B8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33B8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33B8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33B8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F33B83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33B83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33B83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33B83"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33B8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F33B83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F33B83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F33B83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F33B83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F33B83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F33B83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F33B83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F33B83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33B8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33B8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F33B83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F33B83"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F33B83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33B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33B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rsid w:val="00F33B83"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rsid w:val="00F33B8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33B83"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33B83"/>
  </w:style>
  <w:style w:type="character" w:styleId="PageNumber">
    <w:name w:val="page number"/>
    <w:basedOn w:val="DefaultParagraphFont"/>
    <w:uiPriority w:val="99"/>
    <w:semiHidden/>
    <w:unhideWhenUsed/>
    <w:rsid w:val="00F33B83"/>
  </w:style>
  <w:style w:type="character" w:styleId="PlaceholderText">
    <w:name w:val="Placeholder Text"/>
    <w:basedOn w:val="DefaultParagraphFont"/>
    <w:uiPriority w:val="99"/>
    <w:semiHidden/>
    <w:rsid w:val="00487996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F33B83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F33B83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F33B83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33B8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72D2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72D2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33B8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33B83"/>
  </w:style>
  <w:style w:type="paragraph" w:styleId="Signature">
    <w:name w:val="Signature"/>
    <w:basedOn w:val="Normal"/>
    <w:link w:val="SignatureChar"/>
    <w:uiPriority w:val="99"/>
    <w:semiHidden/>
    <w:unhideWhenUsed/>
    <w:rsid w:val="00F33B83"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33B83"/>
  </w:style>
  <w:style w:type="character" w:styleId="SubtleEmphasis">
    <w:name w:val="Subtle Emphasis"/>
    <w:basedOn w:val="DefaultParagraphFont"/>
    <w:uiPriority w:val="19"/>
    <w:semiHidden/>
    <w:unhideWhenUsed/>
    <w:qFormat/>
    <w:rsid w:val="00F33B8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F33B8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F33B83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F33B83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F33B8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F33B8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F33B8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F33B83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F33B83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F33B83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F33B83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F33B83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F33B83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F33B8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F33B83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F33B83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F33B83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F33B83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F33B83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F33B83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F33B8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F33B83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F33B8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F33B8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33B8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33B83"/>
  </w:style>
  <w:style w:type="table" w:styleId="TableProfessional">
    <w:name w:val="Table Professional"/>
    <w:basedOn w:val="TableNormal"/>
    <w:uiPriority w:val="99"/>
    <w:semiHidden/>
    <w:unhideWhenUsed/>
    <w:rsid w:val="00F33B8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F33B83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F33B8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F33B83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F33B8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F33B8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F33B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F33B83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F33B8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F33B8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F33B8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33B8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33B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33B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33B8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33B8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33B8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33B8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33B8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33B83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FB3B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US%7b958A6F3F-D715-4DE1-9870-C331EDA1BABA%7d\%7b30AC0B93-C9ED-4CAF-AD40-27F898ABDBAB%7dtf10002117_win32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88BA17-A6B7-4833-AF50-74C1271AE51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1B5B045A-BB2C-4736-92A7-FE452743C9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37560FE-D9D8-4723-B138-619C9B4CB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{30AC0B93-C9ED-4CAF-AD40-27F898ABDBAB}tf10002117_win32</Template>
  <TotalTime>0</TotalTime>
  <Pages>5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2021-01-10T06:39:00Z</dcterms:created>
  <dcterms:modified xsi:type="dcterms:W3CDTF">2021-01-10T08:19:00Z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